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706BC" w14:textId="4971A8BA" w:rsidR="00E34B59" w:rsidRPr="00E34B59" w:rsidRDefault="00E34B59" w:rsidP="00E34B59">
      <w:pPr>
        <w:pStyle w:val="Name"/>
        <w:jc w:val="center"/>
        <w:rPr>
          <w:sz w:val="32"/>
          <w:szCs w:val="32"/>
        </w:rPr>
      </w:pPr>
      <w:r w:rsidRPr="00E34B59">
        <w:rPr>
          <w:sz w:val="32"/>
          <w:szCs w:val="32"/>
        </w:rPr>
        <w:t>RESUME</w:t>
      </w:r>
    </w:p>
    <w:p w14:paraId="257A2927" w14:textId="77777777" w:rsidR="00E34B59" w:rsidRDefault="00E34B59">
      <w:pPr>
        <w:pStyle w:val="Name"/>
        <w:rPr>
          <w:sz w:val="32"/>
          <w:szCs w:val="32"/>
        </w:rPr>
      </w:pPr>
    </w:p>
    <w:p w14:paraId="49E34561" w14:textId="418B2B8E" w:rsidR="00B351C4" w:rsidRDefault="00725455">
      <w:pPr>
        <w:pStyle w:val="Name"/>
        <w:rPr>
          <w:sz w:val="32"/>
          <w:szCs w:val="32"/>
        </w:rPr>
      </w:pPr>
      <w:r>
        <w:rPr>
          <w:sz w:val="32"/>
          <w:szCs w:val="32"/>
        </w:rPr>
        <w:t>AVANI AGRAWAL</w:t>
      </w:r>
    </w:p>
    <w:p w14:paraId="1312C440" w14:textId="4B9F1149" w:rsidR="003005FC" w:rsidRPr="003005FC" w:rsidRDefault="003005FC">
      <w:pPr>
        <w:pStyle w:val="Name"/>
        <w:rPr>
          <w:b w:val="0"/>
          <w:bCs/>
          <w:color w:val="7F7F7F" w:themeColor="text1" w:themeTint="80"/>
          <w:sz w:val="22"/>
          <w:szCs w:val="22"/>
        </w:rPr>
      </w:pPr>
      <w:r w:rsidRPr="003005FC">
        <w:rPr>
          <w:b w:val="0"/>
          <w:bCs/>
          <w:color w:val="7F7F7F" w:themeColor="text1" w:themeTint="80"/>
          <w:sz w:val="20"/>
        </w:rPr>
        <w:t>Contact No</w:t>
      </w:r>
      <w:r w:rsidRPr="003005FC">
        <w:rPr>
          <w:sz w:val="28"/>
          <w:szCs w:val="28"/>
        </w:rPr>
        <w:t xml:space="preserve">: </w:t>
      </w:r>
      <w:r w:rsidRPr="003005FC">
        <w:rPr>
          <w:b w:val="0"/>
          <w:bCs/>
          <w:color w:val="7F7F7F" w:themeColor="text1" w:themeTint="80"/>
          <w:sz w:val="22"/>
          <w:szCs w:val="22"/>
        </w:rPr>
        <w:t>7987995568</w:t>
      </w:r>
    </w:p>
    <w:p w14:paraId="3066F3EA" w14:textId="2F77DA5B" w:rsidR="003005FC" w:rsidRPr="00814587" w:rsidRDefault="00814587">
      <w:pPr>
        <w:pStyle w:val="Name"/>
        <w:rPr>
          <w:b w:val="0"/>
          <w:bCs/>
          <w:color w:val="7F7F7F" w:themeColor="text1" w:themeTint="80"/>
          <w:sz w:val="24"/>
          <w:szCs w:val="24"/>
        </w:rPr>
      </w:pPr>
      <w:r>
        <w:rPr>
          <w:b w:val="0"/>
          <w:bCs/>
          <w:caps w:val="0"/>
          <w:color w:val="7F7F7F" w:themeColor="text1" w:themeTint="80"/>
          <w:sz w:val="22"/>
          <w:szCs w:val="22"/>
        </w:rPr>
        <w:t xml:space="preserve">LinkedIn </w:t>
      </w:r>
      <w:proofErr w:type="gramStart"/>
      <w:r>
        <w:rPr>
          <w:b w:val="0"/>
          <w:bCs/>
          <w:caps w:val="0"/>
          <w:color w:val="7F7F7F" w:themeColor="text1" w:themeTint="80"/>
          <w:sz w:val="22"/>
          <w:szCs w:val="22"/>
        </w:rPr>
        <w:t>Profile :</w:t>
      </w:r>
      <w:proofErr w:type="gramEnd"/>
      <w:r>
        <w:rPr>
          <w:b w:val="0"/>
          <w:bCs/>
          <w:caps w:val="0"/>
          <w:color w:val="7F7F7F" w:themeColor="text1" w:themeTint="80"/>
          <w:sz w:val="22"/>
          <w:szCs w:val="22"/>
        </w:rPr>
        <w:t xml:space="preserve"> </w:t>
      </w:r>
      <w:r w:rsidRPr="00814587">
        <w:rPr>
          <w:b w:val="0"/>
          <w:bCs/>
          <w:caps w:val="0"/>
          <w:color w:val="7F7F7F" w:themeColor="text1" w:themeTint="80"/>
          <w:sz w:val="22"/>
          <w:szCs w:val="22"/>
        </w:rPr>
        <w:t>https://www.linkedin.com/in/avani-agrawal-87b5871ab/</w:t>
      </w:r>
    </w:p>
    <w:p w14:paraId="4BFDEAF0" w14:textId="047CC481" w:rsidR="003005FC" w:rsidRPr="003005FC" w:rsidRDefault="0049671A" w:rsidP="0040733B">
      <w:pPr>
        <w:pStyle w:val="ContactInfo"/>
        <w:rPr>
          <w:color w:val="53C3C7" w:themeColor="hyperlink"/>
          <w:u w:val="single"/>
        </w:rPr>
      </w:pPr>
      <w:r>
        <w:t>BTech |</w:t>
      </w:r>
      <w:r w:rsidR="00A824AD">
        <w:t xml:space="preserve"> </w:t>
      </w:r>
      <w:hyperlink r:id="rId8" w:history="1">
        <w:r w:rsidR="00725455" w:rsidRPr="00B96D7D">
          <w:rPr>
            <w:rStyle w:val="Hyperlink"/>
          </w:rPr>
          <w:t>avanisinghal106@gmail.com</w:t>
        </w:r>
      </w:hyperlink>
    </w:p>
    <w:p w14:paraId="21C4A0DA" w14:textId="0761883F" w:rsidR="00E34B59" w:rsidRDefault="00E34B59" w:rsidP="0040733B">
      <w:pPr>
        <w:pStyle w:val="ContactInfo"/>
      </w:pPr>
      <w:r>
        <w:t>Medi-Caps University (Indore)</w:t>
      </w:r>
    </w:p>
    <w:p w14:paraId="13FE4785" w14:textId="24836558" w:rsidR="008A6860" w:rsidRPr="00814587" w:rsidRDefault="00E34B59" w:rsidP="00814587">
      <w:pPr>
        <w:pStyle w:val="ContactInfo"/>
      </w:pPr>
      <w:r>
        <w:t>2019-2023</w:t>
      </w:r>
    </w:p>
    <w:p w14:paraId="7E1D1498" w14:textId="75966049" w:rsidR="00B351C4" w:rsidRDefault="003005FC">
      <w:pPr>
        <w:pStyle w:val="Heading1"/>
      </w:pPr>
      <w:r>
        <w:t xml:space="preserve"> </w:t>
      </w:r>
      <w:r w:rsidR="002D4CE2">
        <w:t>Academic</w:t>
      </w:r>
      <w:r w:rsidR="00186838">
        <w:t xml:space="preserve"> qualifications</w:t>
      </w:r>
    </w:p>
    <w:p w14:paraId="24F8D8D1" w14:textId="77777777" w:rsidR="00030B7F" w:rsidRPr="00030B7F" w:rsidRDefault="00030B7F" w:rsidP="00030B7F"/>
    <w:p w14:paraId="556105D4" w14:textId="06296C1D" w:rsidR="00030B7F" w:rsidRDefault="00030B7F" w:rsidP="00030B7F"/>
    <w:p w14:paraId="7E253CB1" w14:textId="77777777" w:rsidR="00030B7F" w:rsidRPr="00030B7F" w:rsidRDefault="00030B7F" w:rsidP="00030B7F"/>
    <w:tbl>
      <w:tblPr>
        <w:tblStyle w:val="TableGrid"/>
        <w:tblpPr w:leftFromText="180" w:rightFromText="180" w:vertAnchor="page" w:horzAnchor="margin" w:tblpY="6049"/>
        <w:tblW w:w="9327" w:type="dxa"/>
        <w:tblLook w:val="04A0" w:firstRow="1" w:lastRow="0" w:firstColumn="1" w:lastColumn="0" w:noHBand="0" w:noVBand="1"/>
      </w:tblPr>
      <w:tblGrid>
        <w:gridCol w:w="1604"/>
        <w:gridCol w:w="1656"/>
        <w:gridCol w:w="1622"/>
        <w:gridCol w:w="1631"/>
        <w:gridCol w:w="1624"/>
        <w:gridCol w:w="1190"/>
      </w:tblGrid>
      <w:tr w:rsidR="00814587" w14:paraId="3257F603" w14:textId="77777777" w:rsidTr="00030B7F">
        <w:trPr>
          <w:trHeight w:val="586"/>
        </w:trPr>
        <w:tc>
          <w:tcPr>
            <w:tcW w:w="1604" w:type="dxa"/>
          </w:tcPr>
          <w:p w14:paraId="0184F67B" w14:textId="77777777" w:rsidR="00814587" w:rsidRPr="00E34B59" w:rsidRDefault="00814587" w:rsidP="00030B7F">
            <w:pPr>
              <w:rPr>
                <w:sz w:val="24"/>
                <w:szCs w:val="24"/>
              </w:rPr>
            </w:pPr>
            <w:r w:rsidRPr="00E34B59">
              <w:rPr>
                <w:sz w:val="24"/>
                <w:szCs w:val="24"/>
              </w:rPr>
              <w:t>S no</w:t>
            </w:r>
          </w:p>
        </w:tc>
        <w:tc>
          <w:tcPr>
            <w:tcW w:w="1656" w:type="dxa"/>
          </w:tcPr>
          <w:p w14:paraId="64F0773E" w14:textId="77777777" w:rsidR="00814587" w:rsidRPr="00E34B59" w:rsidRDefault="00814587" w:rsidP="00030B7F">
            <w:pPr>
              <w:rPr>
                <w:sz w:val="24"/>
                <w:szCs w:val="24"/>
              </w:rPr>
            </w:pPr>
            <w:r w:rsidRPr="00E34B59">
              <w:rPr>
                <w:sz w:val="24"/>
                <w:szCs w:val="24"/>
              </w:rPr>
              <w:t>Name of the examination</w:t>
            </w:r>
          </w:p>
        </w:tc>
        <w:tc>
          <w:tcPr>
            <w:tcW w:w="1622" w:type="dxa"/>
          </w:tcPr>
          <w:p w14:paraId="781B65F4" w14:textId="77777777" w:rsidR="00814587" w:rsidRPr="00E34B59" w:rsidRDefault="00814587" w:rsidP="00030B7F">
            <w:pPr>
              <w:rPr>
                <w:sz w:val="24"/>
                <w:szCs w:val="24"/>
              </w:rPr>
            </w:pPr>
            <w:r w:rsidRPr="00E34B59">
              <w:rPr>
                <w:sz w:val="24"/>
                <w:szCs w:val="24"/>
              </w:rPr>
              <w:t xml:space="preserve">Name of the board </w:t>
            </w:r>
          </w:p>
        </w:tc>
        <w:tc>
          <w:tcPr>
            <w:tcW w:w="1631" w:type="dxa"/>
          </w:tcPr>
          <w:p w14:paraId="4E23448A" w14:textId="77777777" w:rsidR="00814587" w:rsidRPr="00E34B59" w:rsidRDefault="00814587" w:rsidP="00030B7F">
            <w:pPr>
              <w:rPr>
                <w:sz w:val="24"/>
                <w:szCs w:val="24"/>
              </w:rPr>
            </w:pPr>
            <w:r w:rsidRPr="00E34B59">
              <w:rPr>
                <w:sz w:val="24"/>
                <w:szCs w:val="24"/>
              </w:rPr>
              <w:t>Year of passing</w:t>
            </w:r>
          </w:p>
        </w:tc>
        <w:tc>
          <w:tcPr>
            <w:tcW w:w="1624" w:type="dxa"/>
          </w:tcPr>
          <w:p w14:paraId="3A09488F" w14:textId="77777777" w:rsidR="00814587" w:rsidRPr="00E34B59" w:rsidRDefault="00814587" w:rsidP="00030B7F">
            <w:pPr>
              <w:rPr>
                <w:sz w:val="24"/>
                <w:szCs w:val="24"/>
              </w:rPr>
            </w:pPr>
            <w:r w:rsidRPr="00E34B59">
              <w:rPr>
                <w:sz w:val="24"/>
                <w:szCs w:val="24"/>
              </w:rPr>
              <w:t>Name of school</w:t>
            </w:r>
          </w:p>
        </w:tc>
        <w:tc>
          <w:tcPr>
            <w:tcW w:w="1190" w:type="dxa"/>
          </w:tcPr>
          <w:p w14:paraId="11317B68" w14:textId="77777777" w:rsidR="00814587" w:rsidRPr="00E34B59" w:rsidRDefault="00814587" w:rsidP="00030B7F">
            <w:pPr>
              <w:rPr>
                <w:sz w:val="24"/>
                <w:szCs w:val="24"/>
              </w:rPr>
            </w:pPr>
            <w:r w:rsidRPr="00E34B59">
              <w:rPr>
                <w:sz w:val="24"/>
                <w:szCs w:val="24"/>
              </w:rPr>
              <w:t xml:space="preserve">Marks </w:t>
            </w:r>
          </w:p>
        </w:tc>
      </w:tr>
      <w:tr w:rsidR="00814587" w14:paraId="0E8E7C80" w14:textId="77777777" w:rsidTr="00030B7F">
        <w:trPr>
          <w:trHeight w:val="586"/>
        </w:trPr>
        <w:tc>
          <w:tcPr>
            <w:tcW w:w="1604" w:type="dxa"/>
          </w:tcPr>
          <w:p w14:paraId="73859186" w14:textId="77777777" w:rsidR="00814587" w:rsidRPr="00E34B59" w:rsidRDefault="00814587" w:rsidP="00030B7F">
            <w:pPr>
              <w:rPr>
                <w:sz w:val="24"/>
                <w:szCs w:val="24"/>
              </w:rPr>
            </w:pPr>
            <w:r w:rsidRPr="00E34B59">
              <w:rPr>
                <w:sz w:val="24"/>
                <w:szCs w:val="24"/>
              </w:rPr>
              <w:t>1.</w:t>
            </w:r>
          </w:p>
        </w:tc>
        <w:tc>
          <w:tcPr>
            <w:tcW w:w="1656" w:type="dxa"/>
          </w:tcPr>
          <w:p w14:paraId="662CC9F9" w14:textId="77777777" w:rsidR="00814587" w:rsidRPr="00E34B59" w:rsidRDefault="00814587" w:rsidP="00030B7F">
            <w:pPr>
              <w:rPr>
                <w:sz w:val="24"/>
                <w:szCs w:val="24"/>
              </w:rPr>
            </w:pPr>
            <w:r w:rsidRPr="00E34B59">
              <w:rPr>
                <w:sz w:val="24"/>
                <w:szCs w:val="24"/>
              </w:rPr>
              <w:t>10th board</w:t>
            </w:r>
          </w:p>
        </w:tc>
        <w:tc>
          <w:tcPr>
            <w:tcW w:w="1622" w:type="dxa"/>
          </w:tcPr>
          <w:p w14:paraId="5F4D3EE1" w14:textId="77777777" w:rsidR="00814587" w:rsidRPr="00E34B59" w:rsidRDefault="00814587" w:rsidP="00030B7F">
            <w:pPr>
              <w:rPr>
                <w:sz w:val="24"/>
                <w:szCs w:val="24"/>
              </w:rPr>
            </w:pPr>
            <w:r w:rsidRPr="00E34B59">
              <w:rPr>
                <w:sz w:val="24"/>
                <w:szCs w:val="24"/>
              </w:rPr>
              <w:t>10</w:t>
            </w:r>
            <w:r w:rsidRPr="00E34B59">
              <w:rPr>
                <w:sz w:val="24"/>
                <w:szCs w:val="24"/>
                <w:vertAlign w:val="superscript"/>
              </w:rPr>
              <w:t>th</w:t>
            </w:r>
            <w:r w:rsidRPr="00E34B59">
              <w:rPr>
                <w:sz w:val="24"/>
                <w:szCs w:val="24"/>
              </w:rPr>
              <w:t xml:space="preserve"> board</w:t>
            </w:r>
          </w:p>
        </w:tc>
        <w:tc>
          <w:tcPr>
            <w:tcW w:w="1631" w:type="dxa"/>
          </w:tcPr>
          <w:p w14:paraId="31722D62" w14:textId="77777777" w:rsidR="00814587" w:rsidRPr="00E34B59" w:rsidRDefault="00814587" w:rsidP="00030B7F">
            <w:pPr>
              <w:rPr>
                <w:sz w:val="24"/>
                <w:szCs w:val="24"/>
              </w:rPr>
            </w:pPr>
            <w:r w:rsidRPr="00E34B59">
              <w:rPr>
                <w:sz w:val="24"/>
                <w:szCs w:val="24"/>
              </w:rPr>
              <w:t>2017</w:t>
            </w:r>
          </w:p>
        </w:tc>
        <w:tc>
          <w:tcPr>
            <w:tcW w:w="1624" w:type="dxa"/>
          </w:tcPr>
          <w:p w14:paraId="0443D4CF" w14:textId="77777777" w:rsidR="00814587" w:rsidRPr="00E34B59" w:rsidRDefault="00814587" w:rsidP="00030B7F">
            <w:pPr>
              <w:rPr>
                <w:sz w:val="24"/>
                <w:szCs w:val="24"/>
              </w:rPr>
            </w:pPr>
            <w:r w:rsidRPr="00E34B59">
              <w:rPr>
                <w:sz w:val="24"/>
                <w:szCs w:val="24"/>
              </w:rPr>
              <w:t>Holy Spirit Convent Sr. Sec. School</w:t>
            </w:r>
          </w:p>
        </w:tc>
        <w:tc>
          <w:tcPr>
            <w:tcW w:w="1190" w:type="dxa"/>
          </w:tcPr>
          <w:p w14:paraId="3947B243" w14:textId="77777777" w:rsidR="00814587" w:rsidRPr="00E34B59" w:rsidRDefault="00814587" w:rsidP="00030B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E34B59">
              <w:rPr>
                <w:sz w:val="24"/>
                <w:szCs w:val="24"/>
              </w:rPr>
              <w:t>CGPA</w:t>
            </w:r>
          </w:p>
        </w:tc>
      </w:tr>
      <w:tr w:rsidR="00814587" w14:paraId="39D9BAC6" w14:textId="77777777" w:rsidTr="00030B7F">
        <w:trPr>
          <w:trHeight w:val="586"/>
        </w:trPr>
        <w:tc>
          <w:tcPr>
            <w:tcW w:w="1604" w:type="dxa"/>
          </w:tcPr>
          <w:p w14:paraId="0B4AEAE8" w14:textId="77777777" w:rsidR="00814587" w:rsidRPr="00E34B59" w:rsidRDefault="00814587" w:rsidP="00030B7F">
            <w:pPr>
              <w:rPr>
                <w:sz w:val="24"/>
                <w:szCs w:val="24"/>
              </w:rPr>
            </w:pPr>
            <w:r w:rsidRPr="00E34B59">
              <w:rPr>
                <w:sz w:val="24"/>
                <w:szCs w:val="24"/>
              </w:rPr>
              <w:t>2.</w:t>
            </w:r>
          </w:p>
          <w:p w14:paraId="542286CB" w14:textId="77777777" w:rsidR="00814587" w:rsidRPr="00E34B59" w:rsidRDefault="00814587" w:rsidP="00030B7F">
            <w:pPr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14:paraId="4B9A02A5" w14:textId="77777777" w:rsidR="00814587" w:rsidRPr="00E34B59" w:rsidRDefault="00814587" w:rsidP="00030B7F">
            <w:pPr>
              <w:rPr>
                <w:sz w:val="24"/>
                <w:szCs w:val="24"/>
              </w:rPr>
            </w:pPr>
            <w:r w:rsidRPr="00E34B59">
              <w:rPr>
                <w:sz w:val="24"/>
                <w:szCs w:val="24"/>
              </w:rPr>
              <w:t>12</w:t>
            </w:r>
            <w:r w:rsidRPr="00E34B59">
              <w:rPr>
                <w:sz w:val="24"/>
                <w:szCs w:val="24"/>
                <w:vertAlign w:val="superscript"/>
              </w:rPr>
              <w:t>th</w:t>
            </w:r>
            <w:r w:rsidRPr="00E34B59">
              <w:rPr>
                <w:sz w:val="24"/>
                <w:szCs w:val="24"/>
              </w:rPr>
              <w:t xml:space="preserve"> board</w:t>
            </w:r>
          </w:p>
        </w:tc>
        <w:tc>
          <w:tcPr>
            <w:tcW w:w="1622" w:type="dxa"/>
          </w:tcPr>
          <w:p w14:paraId="6E64592B" w14:textId="77777777" w:rsidR="00814587" w:rsidRPr="00E34B59" w:rsidRDefault="00814587" w:rsidP="00030B7F">
            <w:pPr>
              <w:rPr>
                <w:sz w:val="24"/>
                <w:szCs w:val="24"/>
              </w:rPr>
            </w:pPr>
            <w:r w:rsidRPr="00E34B59">
              <w:rPr>
                <w:sz w:val="24"/>
                <w:szCs w:val="24"/>
              </w:rPr>
              <w:t>12</w:t>
            </w:r>
            <w:r w:rsidRPr="00E34B59">
              <w:rPr>
                <w:sz w:val="24"/>
                <w:szCs w:val="24"/>
                <w:vertAlign w:val="superscript"/>
              </w:rPr>
              <w:t>th</w:t>
            </w:r>
            <w:r w:rsidRPr="00E34B59">
              <w:rPr>
                <w:sz w:val="24"/>
                <w:szCs w:val="24"/>
              </w:rPr>
              <w:t xml:space="preserve"> board</w:t>
            </w:r>
          </w:p>
        </w:tc>
        <w:tc>
          <w:tcPr>
            <w:tcW w:w="1631" w:type="dxa"/>
          </w:tcPr>
          <w:p w14:paraId="1ABDAFAC" w14:textId="77777777" w:rsidR="00814587" w:rsidRPr="00E34B59" w:rsidRDefault="00814587" w:rsidP="00030B7F">
            <w:pPr>
              <w:rPr>
                <w:sz w:val="24"/>
                <w:szCs w:val="24"/>
              </w:rPr>
            </w:pPr>
            <w:r w:rsidRPr="00E34B59">
              <w:rPr>
                <w:sz w:val="24"/>
                <w:szCs w:val="24"/>
              </w:rPr>
              <w:t>2019</w:t>
            </w:r>
          </w:p>
        </w:tc>
        <w:tc>
          <w:tcPr>
            <w:tcW w:w="1624" w:type="dxa"/>
          </w:tcPr>
          <w:p w14:paraId="7A09266F" w14:textId="77777777" w:rsidR="00814587" w:rsidRPr="00E34B59" w:rsidRDefault="00814587" w:rsidP="00030B7F">
            <w:pPr>
              <w:rPr>
                <w:sz w:val="24"/>
                <w:szCs w:val="24"/>
              </w:rPr>
            </w:pPr>
            <w:r w:rsidRPr="00E34B59">
              <w:rPr>
                <w:sz w:val="24"/>
                <w:szCs w:val="24"/>
              </w:rPr>
              <w:t>Holy Spirit Convent Sr. Sec. School</w:t>
            </w:r>
          </w:p>
        </w:tc>
        <w:tc>
          <w:tcPr>
            <w:tcW w:w="1190" w:type="dxa"/>
          </w:tcPr>
          <w:p w14:paraId="4C145F11" w14:textId="77777777" w:rsidR="00814587" w:rsidRDefault="00814587" w:rsidP="00030B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95.8</w:t>
            </w:r>
            <w:r w:rsidRPr="00E34B59">
              <w:rPr>
                <w:sz w:val="24"/>
                <w:szCs w:val="24"/>
              </w:rPr>
              <w:t>%</w:t>
            </w:r>
          </w:p>
          <w:p w14:paraId="448FFAFF" w14:textId="77777777" w:rsidR="00814587" w:rsidRDefault="00814587" w:rsidP="00030B7F">
            <w:pPr>
              <w:rPr>
                <w:sz w:val="24"/>
                <w:szCs w:val="24"/>
              </w:rPr>
            </w:pPr>
          </w:p>
          <w:p w14:paraId="629CF116" w14:textId="77777777" w:rsidR="00814587" w:rsidRPr="00E34B59" w:rsidRDefault="00814587" w:rsidP="00030B7F">
            <w:pPr>
              <w:rPr>
                <w:sz w:val="24"/>
                <w:szCs w:val="24"/>
              </w:rPr>
            </w:pPr>
          </w:p>
        </w:tc>
      </w:tr>
      <w:tr w:rsidR="00814587" w14:paraId="4308C7C0" w14:textId="77777777" w:rsidTr="00030B7F">
        <w:trPr>
          <w:trHeight w:val="586"/>
        </w:trPr>
        <w:tc>
          <w:tcPr>
            <w:tcW w:w="1604" w:type="dxa"/>
          </w:tcPr>
          <w:p w14:paraId="70DF1957" w14:textId="77777777" w:rsidR="00814587" w:rsidRPr="00E34B59" w:rsidRDefault="00814587" w:rsidP="00030B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656" w:type="dxa"/>
          </w:tcPr>
          <w:p w14:paraId="39DC0F86" w14:textId="77777777" w:rsidR="00814587" w:rsidRPr="00E34B59" w:rsidRDefault="00814587" w:rsidP="00030B7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Btech</w:t>
            </w:r>
            <w:proofErr w:type="spellEnd"/>
          </w:p>
        </w:tc>
        <w:tc>
          <w:tcPr>
            <w:tcW w:w="1622" w:type="dxa"/>
          </w:tcPr>
          <w:p w14:paraId="4A4C5754" w14:textId="77777777" w:rsidR="00814587" w:rsidRPr="00E34B59" w:rsidRDefault="00814587" w:rsidP="00030B7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Medicaps</w:t>
            </w:r>
            <w:proofErr w:type="spellEnd"/>
            <w:r>
              <w:rPr>
                <w:sz w:val="24"/>
                <w:szCs w:val="24"/>
              </w:rPr>
              <w:t xml:space="preserve"> university</w:t>
            </w:r>
          </w:p>
        </w:tc>
        <w:tc>
          <w:tcPr>
            <w:tcW w:w="1631" w:type="dxa"/>
          </w:tcPr>
          <w:p w14:paraId="6DBF0E93" w14:textId="77777777" w:rsidR="00814587" w:rsidRPr="00E34B59" w:rsidRDefault="00814587" w:rsidP="00030B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2023</w:t>
            </w:r>
          </w:p>
        </w:tc>
        <w:tc>
          <w:tcPr>
            <w:tcW w:w="1624" w:type="dxa"/>
          </w:tcPr>
          <w:p w14:paraId="559F0E2B" w14:textId="77777777" w:rsidR="00814587" w:rsidRPr="00E34B59" w:rsidRDefault="00814587" w:rsidP="00030B7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Medicaps</w:t>
            </w:r>
            <w:proofErr w:type="spellEnd"/>
            <w:r>
              <w:rPr>
                <w:sz w:val="24"/>
                <w:szCs w:val="24"/>
              </w:rPr>
              <w:t xml:space="preserve"> university </w:t>
            </w:r>
          </w:p>
        </w:tc>
        <w:tc>
          <w:tcPr>
            <w:tcW w:w="1190" w:type="dxa"/>
          </w:tcPr>
          <w:p w14:paraId="51EF6FB2" w14:textId="77777777" w:rsidR="00814587" w:rsidRDefault="00814587" w:rsidP="00030B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CGPA: 9.7</w:t>
            </w:r>
          </w:p>
          <w:p w14:paraId="699CE4F7" w14:textId="77777777" w:rsidR="00814587" w:rsidRDefault="00814587" w:rsidP="00030B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pursuing</w:t>
            </w:r>
          </w:p>
        </w:tc>
      </w:tr>
    </w:tbl>
    <w:p w14:paraId="2AAC363D" w14:textId="55CE59EF" w:rsidR="00E34B59" w:rsidRDefault="00E34B59" w:rsidP="00F82262"/>
    <w:p w14:paraId="42E3D96E" w14:textId="732D6A2D" w:rsidR="00814587" w:rsidRDefault="00814587" w:rsidP="00814587">
      <w:pPr>
        <w:pStyle w:val="Heading1"/>
      </w:pPr>
      <w:r>
        <w:t>EXTRA CURRICULAR ACHIEVEMENTS</w:t>
      </w:r>
    </w:p>
    <w:p w14:paraId="00CEEBDE" w14:textId="405C8A9E" w:rsidR="00F1220D" w:rsidRPr="00030B7F" w:rsidRDefault="00814587" w:rsidP="00F1220D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30B7F">
        <w:rPr>
          <w:sz w:val="22"/>
          <w:szCs w:val="22"/>
        </w:rPr>
        <w:t>Won 1</w:t>
      </w:r>
      <w:r w:rsidRPr="00030B7F">
        <w:rPr>
          <w:sz w:val="22"/>
          <w:szCs w:val="22"/>
          <w:vertAlign w:val="superscript"/>
        </w:rPr>
        <w:t>st</w:t>
      </w:r>
      <w:r w:rsidRPr="00030B7F">
        <w:rPr>
          <w:sz w:val="22"/>
          <w:szCs w:val="22"/>
        </w:rPr>
        <w:t xml:space="preserve"> prize in </w:t>
      </w:r>
      <w:r w:rsidR="00F1220D" w:rsidRPr="00030B7F">
        <w:rPr>
          <w:sz w:val="22"/>
          <w:szCs w:val="22"/>
        </w:rPr>
        <w:t xml:space="preserve">Interschool </w:t>
      </w:r>
      <w:proofErr w:type="spellStart"/>
      <w:r w:rsidR="00F1220D" w:rsidRPr="00030B7F">
        <w:rPr>
          <w:sz w:val="22"/>
          <w:szCs w:val="22"/>
        </w:rPr>
        <w:t>Sahodaya</w:t>
      </w:r>
      <w:proofErr w:type="spellEnd"/>
      <w:r w:rsidR="00F1220D" w:rsidRPr="00030B7F">
        <w:rPr>
          <w:sz w:val="22"/>
          <w:szCs w:val="22"/>
        </w:rPr>
        <w:t xml:space="preserve"> </w:t>
      </w:r>
      <w:proofErr w:type="spellStart"/>
      <w:r w:rsidR="00F1220D" w:rsidRPr="00030B7F">
        <w:rPr>
          <w:sz w:val="22"/>
          <w:szCs w:val="22"/>
        </w:rPr>
        <w:t>Balvigyan</w:t>
      </w:r>
      <w:proofErr w:type="spellEnd"/>
      <w:r w:rsidR="00F1220D" w:rsidRPr="00030B7F">
        <w:rPr>
          <w:sz w:val="22"/>
          <w:szCs w:val="22"/>
        </w:rPr>
        <w:t xml:space="preserve"> Indore in Science twice.</w:t>
      </w:r>
    </w:p>
    <w:p w14:paraId="393EA2CB" w14:textId="54811D87" w:rsidR="00F1220D" w:rsidRPr="00030B7F" w:rsidRDefault="00F1220D" w:rsidP="00F1220D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30B7F">
        <w:rPr>
          <w:sz w:val="22"/>
          <w:szCs w:val="22"/>
        </w:rPr>
        <w:t>Won the first round of Lawn Tennis Championship organized in Indore (age group18 above)</w:t>
      </w:r>
    </w:p>
    <w:p w14:paraId="75D9D571" w14:textId="332738ED" w:rsidR="00F1220D" w:rsidRPr="00030B7F" w:rsidRDefault="00F1220D" w:rsidP="00F1220D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30B7F">
        <w:rPr>
          <w:sz w:val="22"/>
          <w:szCs w:val="22"/>
        </w:rPr>
        <w:t xml:space="preserve">Received the Student of the year award and scholarship </w:t>
      </w:r>
      <w:r w:rsidR="00030B7F">
        <w:rPr>
          <w:sz w:val="22"/>
          <w:szCs w:val="22"/>
        </w:rPr>
        <w:t>of 500 rupees</w:t>
      </w:r>
      <w:r w:rsidRPr="00030B7F">
        <w:rPr>
          <w:sz w:val="22"/>
          <w:szCs w:val="22"/>
        </w:rPr>
        <w:t>.</w:t>
      </w:r>
    </w:p>
    <w:p w14:paraId="169A3A91" w14:textId="282DB01A" w:rsidR="00F1220D" w:rsidRPr="00030B7F" w:rsidRDefault="00F1220D" w:rsidP="00F1220D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30B7F">
        <w:rPr>
          <w:sz w:val="22"/>
          <w:szCs w:val="22"/>
        </w:rPr>
        <w:t xml:space="preserve">Won the Interschool basketball </w:t>
      </w:r>
      <w:proofErr w:type="gramStart"/>
      <w:r w:rsidRPr="00030B7F">
        <w:rPr>
          <w:sz w:val="22"/>
          <w:szCs w:val="22"/>
        </w:rPr>
        <w:t>competition .</w:t>
      </w:r>
      <w:proofErr w:type="gramEnd"/>
    </w:p>
    <w:p w14:paraId="7BC993DB" w14:textId="1DDB5047" w:rsidR="00F1220D" w:rsidRPr="00030B7F" w:rsidRDefault="00780335" w:rsidP="00F1220D">
      <w:pPr>
        <w:pStyle w:val="ListParagraph"/>
        <w:numPr>
          <w:ilvl w:val="0"/>
          <w:numId w:val="17"/>
        </w:numPr>
        <w:rPr>
          <w:sz w:val="22"/>
          <w:szCs w:val="22"/>
        </w:rPr>
      </w:pPr>
      <w:proofErr w:type="spellStart"/>
      <w:r w:rsidRPr="00030B7F">
        <w:rPr>
          <w:sz w:val="22"/>
          <w:szCs w:val="22"/>
        </w:rPr>
        <w:t>Honoured</w:t>
      </w:r>
      <w:proofErr w:type="spellEnd"/>
      <w:r w:rsidRPr="00030B7F">
        <w:rPr>
          <w:sz w:val="22"/>
          <w:szCs w:val="22"/>
        </w:rPr>
        <w:t xml:space="preserve"> by Madhya Pradesh Agrawal </w:t>
      </w:r>
      <w:proofErr w:type="spellStart"/>
      <w:r w:rsidRPr="00030B7F">
        <w:rPr>
          <w:sz w:val="22"/>
          <w:szCs w:val="22"/>
        </w:rPr>
        <w:t>Mahasabah</w:t>
      </w:r>
      <w:proofErr w:type="spellEnd"/>
      <w:r w:rsidRPr="00030B7F">
        <w:rPr>
          <w:sz w:val="22"/>
          <w:szCs w:val="22"/>
        </w:rPr>
        <w:t xml:space="preserve"> for being the topper of the city in 12</w:t>
      </w:r>
      <w:r w:rsidRPr="00030B7F">
        <w:rPr>
          <w:sz w:val="22"/>
          <w:szCs w:val="22"/>
          <w:vertAlign w:val="superscript"/>
        </w:rPr>
        <w:t>th</w:t>
      </w:r>
      <w:r w:rsidRPr="00030B7F">
        <w:rPr>
          <w:sz w:val="22"/>
          <w:szCs w:val="22"/>
        </w:rPr>
        <w:t xml:space="preserve"> board exams.</w:t>
      </w:r>
    </w:p>
    <w:p w14:paraId="18CF108C" w14:textId="160FD145" w:rsidR="00780335" w:rsidRPr="00030B7F" w:rsidRDefault="00780335" w:rsidP="00F1220D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30B7F">
        <w:rPr>
          <w:sz w:val="22"/>
          <w:szCs w:val="22"/>
        </w:rPr>
        <w:t>Qualified and excelled in Internation</w:t>
      </w:r>
      <w:r w:rsidR="00030B7F" w:rsidRPr="00030B7F">
        <w:rPr>
          <w:sz w:val="22"/>
          <w:szCs w:val="22"/>
        </w:rPr>
        <w:t>al</w:t>
      </w:r>
      <w:r w:rsidRPr="00030B7F">
        <w:rPr>
          <w:sz w:val="22"/>
          <w:szCs w:val="22"/>
        </w:rPr>
        <w:t xml:space="preserve"> Science and Math Olympiad.</w:t>
      </w:r>
    </w:p>
    <w:p w14:paraId="143EC7EB" w14:textId="7E2BB9D7" w:rsidR="00780335" w:rsidRPr="00030B7F" w:rsidRDefault="00780335" w:rsidP="00F1220D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30B7F">
        <w:rPr>
          <w:sz w:val="22"/>
          <w:szCs w:val="22"/>
        </w:rPr>
        <w:lastRenderedPageBreak/>
        <w:t xml:space="preserve">Won the overall best prize in Marchpast / Parade organized on 26 January </w:t>
      </w:r>
      <w:r w:rsidR="00C12598" w:rsidRPr="00030B7F">
        <w:rPr>
          <w:sz w:val="22"/>
          <w:szCs w:val="22"/>
        </w:rPr>
        <w:t>in MHOW Cantonment.</w:t>
      </w:r>
    </w:p>
    <w:p w14:paraId="1A5AB36A" w14:textId="2D19A2A1" w:rsidR="00F1220D" w:rsidRPr="00030B7F" w:rsidRDefault="00780335" w:rsidP="00780335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30B7F">
        <w:rPr>
          <w:sz w:val="22"/>
          <w:szCs w:val="22"/>
        </w:rPr>
        <w:t>Got a certificate of Appreciation from 94.3 MY FM Radio for exemplary performance in 2019 board exams.</w:t>
      </w:r>
    </w:p>
    <w:p w14:paraId="27C8F2EA" w14:textId="2612A57E" w:rsidR="00780335" w:rsidRDefault="00780335" w:rsidP="00780335">
      <w:pPr>
        <w:pStyle w:val="Heading1"/>
      </w:pPr>
      <w:r>
        <w:t>InTERNSHIP/PART TIME WORK EXPERIENCE</w:t>
      </w:r>
    </w:p>
    <w:p w14:paraId="6E0A3E67" w14:textId="4AF36444" w:rsidR="00780335" w:rsidRPr="00030B7F" w:rsidRDefault="00780335" w:rsidP="00780335">
      <w:pPr>
        <w:pStyle w:val="ListParagraph"/>
        <w:numPr>
          <w:ilvl w:val="0"/>
          <w:numId w:val="19"/>
        </w:numPr>
        <w:rPr>
          <w:b/>
          <w:bCs/>
          <w:color w:val="000000" w:themeColor="text1"/>
          <w:sz w:val="22"/>
          <w:szCs w:val="22"/>
        </w:rPr>
      </w:pPr>
      <w:r w:rsidRPr="00030B7F">
        <w:rPr>
          <w:b/>
          <w:bCs/>
          <w:color w:val="000000" w:themeColor="text1"/>
          <w:sz w:val="22"/>
          <w:szCs w:val="22"/>
        </w:rPr>
        <w:t xml:space="preserve">Teaching experience of </w:t>
      </w:r>
      <w:r w:rsidR="00027158">
        <w:rPr>
          <w:b/>
          <w:bCs/>
          <w:color w:val="000000" w:themeColor="text1"/>
          <w:sz w:val="22"/>
          <w:szCs w:val="22"/>
        </w:rPr>
        <w:t>1</w:t>
      </w:r>
      <w:r w:rsidRPr="00030B7F">
        <w:rPr>
          <w:b/>
          <w:bCs/>
          <w:color w:val="000000" w:themeColor="text1"/>
          <w:sz w:val="22"/>
          <w:szCs w:val="22"/>
        </w:rPr>
        <w:t xml:space="preserve"> years</w:t>
      </w:r>
    </w:p>
    <w:p w14:paraId="65E617AB" w14:textId="15631CD3" w:rsidR="00780335" w:rsidRPr="00030B7F" w:rsidRDefault="00780335" w:rsidP="00780335">
      <w:pPr>
        <w:pStyle w:val="ListParagraph"/>
        <w:ind w:left="2160"/>
        <w:rPr>
          <w:sz w:val="22"/>
          <w:szCs w:val="22"/>
        </w:rPr>
      </w:pPr>
      <w:r w:rsidRPr="00030B7F">
        <w:rPr>
          <w:sz w:val="22"/>
          <w:szCs w:val="22"/>
        </w:rPr>
        <w:t xml:space="preserve">Taught children in my </w:t>
      </w:r>
      <w:proofErr w:type="spellStart"/>
      <w:r w:rsidRPr="00030B7F">
        <w:rPr>
          <w:sz w:val="22"/>
          <w:szCs w:val="22"/>
        </w:rPr>
        <w:t>neighbourhood</w:t>
      </w:r>
      <w:proofErr w:type="spellEnd"/>
      <w:r w:rsidRPr="00030B7F">
        <w:rPr>
          <w:sz w:val="22"/>
          <w:szCs w:val="22"/>
        </w:rPr>
        <w:t xml:space="preserve"> during lockdown of classes 10</w:t>
      </w:r>
      <w:r w:rsidR="00B06ADC" w:rsidRPr="00030B7F">
        <w:rPr>
          <w:sz w:val="22"/>
          <w:szCs w:val="22"/>
          <w:vertAlign w:val="superscript"/>
        </w:rPr>
        <w:t>th</w:t>
      </w:r>
      <w:r w:rsidR="00B06ADC" w:rsidRPr="00030B7F">
        <w:rPr>
          <w:sz w:val="22"/>
          <w:szCs w:val="22"/>
        </w:rPr>
        <w:t xml:space="preserve"> to 12</w:t>
      </w:r>
      <w:proofErr w:type="gramStart"/>
      <w:r w:rsidR="00B06ADC" w:rsidRPr="00030B7F">
        <w:rPr>
          <w:sz w:val="22"/>
          <w:szCs w:val="22"/>
          <w:vertAlign w:val="superscript"/>
        </w:rPr>
        <w:t>th</w:t>
      </w:r>
      <w:r w:rsidR="00B06ADC" w:rsidRPr="00030B7F">
        <w:rPr>
          <w:sz w:val="22"/>
          <w:szCs w:val="22"/>
        </w:rPr>
        <w:t xml:space="preserve"> .</w:t>
      </w:r>
      <w:proofErr w:type="gramEnd"/>
    </w:p>
    <w:p w14:paraId="16557776" w14:textId="77777777" w:rsidR="00B06ADC" w:rsidRPr="00030B7F" w:rsidRDefault="00B06ADC" w:rsidP="00780335">
      <w:pPr>
        <w:pStyle w:val="ListParagraph"/>
        <w:ind w:left="2160"/>
        <w:rPr>
          <w:sz w:val="22"/>
          <w:szCs w:val="22"/>
        </w:rPr>
      </w:pPr>
    </w:p>
    <w:p w14:paraId="53EA0A2A" w14:textId="73C4216B" w:rsidR="00B06ADC" w:rsidRPr="00030B7F" w:rsidRDefault="00B06ADC" w:rsidP="00B06ADC">
      <w:pPr>
        <w:pStyle w:val="ListParagraph"/>
        <w:numPr>
          <w:ilvl w:val="0"/>
          <w:numId w:val="19"/>
        </w:numPr>
        <w:rPr>
          <w:b/>
          <w:bCs/>
          <w:color w:val="000000" w:themeColor="text1"/>
          <w:sz w:val="22"/>
          <w:szCs w:val="22"/>
        </w:rPr>
      </w:pPr>
      <w:r w:rsidRPr="00030B7F">
        <w:rPr>
          <w:b/>
          <w:bCs/>
          <w:color w:val="000000" w:themeColor="text1"/>
          <w:sz w:val="22"/>
          <w:szCs w:val="22"/>
        </w:rPr>
        <w:t>Virtual Internship at The Sparks Foundation</w:t>
      </w:r>
    </w:p>
    <w:p w14:paraId="4643046D" w14:textId="504594E2" w:rsidR="00B06ADC" w:rsidRPr="00030B7F" w:rsidRDefault="00B06ADC" w:rsidP="00B06ADC">
      <w:pPr>
        <w:pStyle w:val="ListParagraph"/>
        <w:ind w:left="2160"/>
        <w:rPr>
          <w:color w:val="595959" w:themeColor="text1" w:themeTint="A6"/>
          <w:sz w:val="22"/>
          <w:szCs w:val="22"/>
        </w:rPr>
      </w:pPr>
      <w:r w:rsidRPr="00030B7F">
        <w:rPr>
          <w:color w:val="595959" w:themeColor="text1" w:themeTint="A6"/>
          <w:sz w:val="22"/>
          <w:szCs w:val="22"/>
        </w:rPr>
        <w:t>Completed Data Science and Business Analytics Intern</w:t>
      </w:r>
      <w:r w:rsidR="00030B7F">
        <w:rPr>
          <w:color w:val="595959" w:themeColor="text1" w:themeTint="A6"/>
          <w:sz w:val="22"/>
          <w:szCs w:val="22"/>
        </w:rPr>
        <w:t>ship</w:t>
      </w:r>
      <w:r w:rsidRPr="00030B7F">
        <w:rPr>
          <w:color w:val="595959" w:themeColor="text1" w:themeTint="A6"/>
          <w:sz w:val="22"/>
          <w:szCs w:val="22"/>
        </w:rPr>
        <w:t xml:space="preserve"> at the Sparks Foundation</w:t>
      </w:r>
    </w:p>
    <w:p w14:paraId="6FD69E92" w14:textId="2F2522DA" w:rsidR="00B06ADC" w:rsidRPr="00030B7F" w:rsidRDefault="00B06ADC" w:rsidP="00B06ADC">
      <w:pPr>
        <w:pStyle w:val="ListParagraph"/>
        <w:ind w:left="2160"/>
        <w:rPr>
          <w:color w:val="595959" w:themeColor="text1" w:themeTint="A6"/>
          <w:sz w:val="22"/>
          <w:szCs w:val="22"/>
        </w:rPr>
      </w:pPr>
      <w:r w:rsidRPr="00030B7F">
        <w:rPr>
          <w:color w:val="595959" w:themeColor="text1" w:themeTint="A6"/>
          <w:sz w:val="22"/>
          <w:szCs w:val="22"/>
        </w:rPr>
        <w:t xml:space="preserve">Completed two projects of Exploratory data analysis during the time and received a completion </w:t>
      </w:r>
      <w:proofErr w:type="gramStart"/>
      <w:r w:rsidRPr="00030B7F">
        <w:rPr>
          <w:color w:val="595959" w:themeColor="text1" w:themeTint="A6"/>
          <w:sz w:val="22"/>
          <w:szCs w:val="22"/>
        </w:rPr>
        <w:t>certificate .</w:t>
      </w:r>
      <w:proofErr w:type="gramEnd"/>
    </w:p>
    <w:p w14:paraId="2D904EF0" w14:textId="77777777" w:rsidR="00B06ADC" w:rsidRPr="00030B7F" w:rsidRDefault="00B06ADC" w:rsidP="00780335">
      <w:pPr>
        <w:pStyle w:val="ListParagraph"/>
        <w:ind w:left="2160"/>
        <w:rPr>
          <w:sz w:val="22"/>
          <w:szCs w:val="22"/>
        </w:rPr>
      </w:pPr>
    </w:p>
    <w:p w14:paraId="5ABA4396" w14:textId="77777777" w:rsidR="00780335" w:rsidRPr="00780335" w:rsidRDefault="00780335" w:rsidP="00780335">
      <w:pPr>
        <w:pStyle w:val="ListParagraph"/>
        <w:ind w:left="2160"/>
      </w:pPr>
    </w:p>
    <w:p w14:paraId="4C411C0F" w14:textId="78DE4EBA" w:rsidR="00814587" w:rsidRPr="00814587" w:rsidRDefault="004D2F31" w:rsidP="00814587">
      <w:pPr>
        <w:pStyle w:val="Heading1"/>
      </w:pPr>
      <w:r>
        <w:t>TECHNICAL skills</w:t>
      </w:r>
      <w:r w:rsidR="00814587">
        <w:t xml:space="preserve">                                                                                                          </w:t>
      </w:r>
    </w:p>
    <w:p w14:paraId="1271ACBA" w14:textId="1E82CC70" w:rsidR="005D68C1" w:rsidRDefault="005D68C1" w:rsidP="00725455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Data Analytics</w:t>
      </w:r>
    </w:p>
    <w:p w14:paraId="3AE95BD8" w14:textId="4FAFD17B" w:rsidR="005D68C1" w:rsidRDefault="005D68C1" w:rsidP="00725455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27044AF4" w14:textId="29F63497" w:rsidR="006A7367" w:rsidRDefault="006A7367" w:rsidP="00725455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Python</w:t>
      </w:r>
    </w:p>
    <w:p w14:paraId="59CBA972" w14:textId="4C557072" w:rsidR="00725455" w:rsidRDefault="00725455" w:rsidP="00725455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Web Development</w:t>
      </w:r>
      <w:r w:rsidR="005D68C1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html ,</w:t>
      </w:r>
      <w:proofErr w:type="spellStart"/>
      <w:r>
        <w:rPr>
          <w:sz w:val="24"/>
          <w:szCs w:val="24"/>
        </w:rPr>
        <w:t>css</w:t>
      </w:r>
      <w:proofErr w:type="spellEnd"/>
      <w:proofErr w:type="gram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)</w:t>
      </w:r>
    </w:p>
    <w:p w14:paraId="249A54B1" w14:textId="77777777" w:rsidR="006A7367" w:rsidRDefault="00725455" w:rsidP="006A736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MY SQL</w:t>
      </w:r>
    </w:p>
    <w:p w14:paraId="421F29F2" w14:textId="55BF67A4" w:rsidR="00725455" w:rsidRDefault="00725455" w:rsidP="006A736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6A7367">
        <w:rPr>
          <w:sz w:val="24"/>
          <w:szCs w:val="24"/>
        </w:rPr>
        <w:t>Django framework</w:t>
      </w:r>
    </w:p>
    <w:p w14:paraId="2AF7F20B" w14:textId="4A5579B2" w:rsidR="00DA5C5B" w:rsidRDefault="00DA5C5B" w:rsidP="006A736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Graphic Designing</w:t>
      </w:r>
    </w:p>
    <w:p w14:paraId="180410AE" w14:textId="3883F969" w:rsidR="00B06ADC" w:rsidRPr="005D68C1" w:rsidRDefault="00B06ADC" w:rsidP="00B06ADC">
      <w:pPr>
        <w:pStyle w:val="Heading1"/>
      </w:pPr>
      <w:r>
        <w:t>OTHER INTERPERSONAL SKILLS</w:t>
      </w:r>
    </w:p>
    <w:p w14:paraId="4C2A90DB" w14:textId="312C49C2" w:rsidR="00B06ADC" w:rsidRDefault="00B06ADC" w:rsidP="00B06ADC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Enthusiastic</w:t>
      </w:r>
    </w:p>
    <w:p w14:paraId="0B1652C0" w14:textId="0E29F3C2" w:rsidR="00B06ADC" w:rsidRDefault="00B06ADC" w:rsidP="00B06ADC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Good </w:t>
      </w:r>
      <w:r w:rsidR="00C12598">
        <w:rPr>
          <w:sz w:val="24"/>
          <w:szCs w:val="24"/>
        </w:rPr>
        <w:t>E</w:t>
      </w:r>
      <w:r>
        <w:rPr>
          <w:sz w:val="24"/>
          <w:szCs w:val="24"/>
        </w:rPr>
        <w:t>nglish fluency</w:t>
      </w:r>
    </w:p>
    <w:p w14:paraId="0D0C0E0D" w14:textId="47CAFC75" w:rsidR="00B06ADC" w:rsidRDefault="00B06ADC" w:rsidP="00B06ADC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Creative </w:t>
      </w:r>
    </w:p>
    <w:p w14:paraId="5143E7AC" w14:textId="3CDF00AB" w:rsidR="00B06ADC" w:rsidRDefault="00B06ADC" w:rsidP="00B06ADC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High on Confidence</w:t>
      </w:r>
    </w:p>
    <w:p w14:paraId="52298353" w14:textId="5F5AD8EE" w:rsidR="00B06ADC" w:rsidRDefault="00B06ADC" w:rsidP="00B06ADC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Hardworking and dedicated</w:t>
      </w:r>
    </w:p>
    <w:p w14:paraId="3B4106A4" w14:textId="6E395ED5" w:rsidR="00B06ADC" w:rsidRPr="006A7367" w:rsidRDefault="00B06ADC" w:rsidP="00B06ADC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Solution oriented </w:t>
      </w:r>
    </w:p>
    <w:p w14:paraId="77004C96" w14:textId="77777777" w:rsidR="00B06ADC" w:rsidRPr="005D68C1" w:rsidRDefault="00B06ADC" w:rsidP="00B06ADC">
      <w:pPr>
        <w:pStyle w:val="Heading1"/>
      </w:pPr>
      <w:r>
        <w:lastRenderedPageBreak/>
        <w:t>CertificateS, workshops or seminars attended</w:t>
      </w:r>
    </w:p>
    <w:p w14:paraId="6186FB1F" w14:textId="77777777" w:rsidR="00B06ADC" w:rsidRDefault="00B06ADC" w:rsidP="00B06ADC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Introduction to Data Science</w:t>
      </w:r>
    </w:p>
    <w:p w14:paraId="125CAC02" w14:textId="77777777" w:rsidR="00B06ADC" w:rsidRDefault="00B06ADC" w:rsidP="00B06ADC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Python 101 for Data Science</w:t>
      </w:r>
    </w:p>
    <w:p w14:paraId="083F70BE" w14:textId="77777777" w:rsidR="00B06ADC" w:rsidRDefault="00B06ADC" w:rsidP="00B06ADC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Mathematical Thinking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Computer Science</w:t>
      </w:r>
    </w:p>
    <w:p w14:paraId="04D4DC5A" w14:textId="77777777" w:rsidR="00B06ADC" w:rsidRDefault="00B06ADC" w:rsidP="00B06ADC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Python Data Structures</w:t>
      </w:r>
    </w:p>
    <w:p w14:paraId="75162C6D" w14:textId="77777777" w:rsidR="00B06ADC" w:rsidRDefault="00B06ADC" w:rsidP="00B06ADC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Interactivity with JavaScript</w:t>
      </w:r>
    </w:p>
    <w:p w14:paraId="6EB35997" w14:textId="77777777" w:rsidR="00B06ADC" w:rsidRDefault="00B06ADC" w:rsidP="00B06ADC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Fundamentals of Graphic Design</w:t>
      </w:r>
    </w:p>
    <w:p w14:paraId="7180E9C4" w14:textId="77777777" w:rsidR="00B06ADC" w:rsidRPr="00E34B59" w:rsidRDefault="00B06ADC" w:rsidP="00B06ADC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34B59">
        <w:rPr>
          <w:sz w:val="24"/>
          <w:szCs w:val="24"/>
        </w:rPr>
        <w:t xml:space="preserve">HTML for </w:t>
      </w:r>
      <w:proofErr w:type="gramStart"/>
      <w:r w:rsidRPr="00E34B59">
        <w:rPr>
          <w:sz w:val="24"/>
          <w:szCs w:val="24"/>
        </w:rPr>
        <w:t>beginners</w:t>
      </w:r>
      <w:proofErr w:type="gramEnd"/>
      <w:r w:rsidRPr="00E34B59">
        <w:rPr>
          <w:sz w:val="24"/>
          <w:szCs w:val="24"/>
        </w:rPr>
        <w:t xml:space="preserve"> online course on Udemy </w:t>
      </w:r>
    </w:p>
    <w:p w14:paraId="79950467" w14:textId="77777777" w:rsidR="00B06ADC" w:rsidRPr="00E34B59" w:rsidRDefault="00B06ADC" w:rsidP="00B06ADC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34B59">
        <w:rPr>
          <w:sz w:val="24"/>
          <w:szCs w:val="24"/>
        </w:rPr>
        <w:t xml:space="preserve">Programming 101 </w:t>
      </w:r>
    </w:p>
    <w:p w14:paraId="64D6DB87" w14:textId="6EE457A5" w:rsidR="00B06ADC" w:rsidRPr="00E34B59" w:rsidRDefault="00B06ADC" w:rsidP="00B06ADC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34B59">
        <w:rPr>
          <w:sz w:val="24"/>
          <w:szCs w:val="24"/>
        </w:rPr>
        <w:t>Complete</w:t>
      </w:r>
      <w:r w:rsidR="00030B7F">
        <w:rPr>
          <w:sz w:val="24"/>
          <w:szCs w:val="24"/>
        </w:rPr>
        <w:t>d</w:t>
      </w:r>
      <w:r w:rsidRPr="00E34B5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python from core to advance </w:t>
      </w:r>
    </w:p>
    <w:p w14:paraId="21B0AA7A" w14:textId="77777777" w:rsidR="00B06ADC" w:rsidRDefault="00B06ADC" w:rsidP="00B06ADC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34B59">
        <w:rPr>
          <w:sz w:val="24"/>
          <w:szCs w:val="24"/>
        </w:rPr>
        <w:t>Introduction to block chain essence</w:t>
      </w:r>
    </w:p>
    <w:p w14:paraId="1188DB65" w14:textId="13E6652E" w:rsidR="00B06ADC" w:rsidRPr="00814587" w:rsidRDefault="00C12598" w:rsidP="00B06ADC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Demystifying</w:t>
      </w:r>
      <w:r w:rsidR="00B06ADC">
        <w:rPr>
          <w:sz w:val="24"/>
          <w:szCs w:val="24"/>
        </w:rPr>
        <w:t xml:space="preserve"> data science</w:t>
      </w:r>
      <w:r w:rsidR="00B06ADC" w:rsidRPr="00814587">
        <w:rPr>
          <w:sz w:val="24"/>
          <w:szCs w:val="24"/>
        </w:rPr>
        <w:t xml:space="preserve">  </w:t>
      </w:r>
    </w:p>
    <w:p w14:paraId="1B0437A3" w14:textId="00806C69" w:rsidR="00B351C4" w:rsidRPr="00E34B59" w:rsidRDefault="00B351C4" w:rsidP="00676976">
      <w:pPr>
        <w:pStyle w:val="ListBullet"/>
        <w:numPr>
          <w:ilvl w:val="0"/>
          <w:numId w:val="0"/>
        </w:numPr>
        <w:ind w:left="216" w:hanging="216"/>
        <w:rPr>
          <w:sz w:val="24"/>
          <w:szCs w:val="24"/>
        </w:rPr>
      </w:pPr>
    </w:p>
    <w:p w14:paraId="716A239E" w14:textId="660180DD" w:rsidR="00040C99" w:rsidRDefault="00FD66C8" w:rsidP="00F52102">
      <w:pPr>
        <w:pStyle w:val="Heading1"/>
      </w:pPr>
      <w:r>
        <w:t>Personal information</w:t>
      </w:r>
    </w:p>
    <w:p w14:paraId="2B154655" w14:textId="6C09FA7A" w:rsidR="00B06ADC" w:rsidRDefault="00B06ADC" w:rsidP="00B06ADC">
      <w:pPr>
        <w:pStyle w:val="ListBullet"/>
        <w:numPr>
          <w:ilvl w:val="0"/>
          <w:numId w:val="0"/>
        </w:num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Languages </w:t>
      </w:r>
      <w:proofErr w:type="gramStart"/>
      <w:r>
        <w:rPr>
          <w:sz w:val="24"/>
          <w:szCs w:val="24"/>
        </w:rPr>
        <w:t>known :</w:t>
      </w:r>
      <w:proofErr w:type="gramEnd"/>
      <w:r>
        <w:rPr>
          <w:sz w:val="24"/>
          <w:szCs w:val="24"/>
        </w:rPr>
        <w:t xml:space="preserve"> English ,Hindi</w:t>
      </w:r>
    </w:p>
    <w:p w14:paraId="7294B00F" w14:textId="55DB0E29" w:rsidR="00B06ADC" w:rsidRDefault="00B06ADC" w:rsidP="00B06ADC">
      <w:pPr>
        <w:pStyle w:val="ListBullet"/>
        <w:numPr>
          <w:ilvl w:val="0"/>
          <w:numId w:val="0"/>
        </w:numPr>
        <w:ind w:left="720"/>
        <w:rPr>
          <w:sz w:val="24"/>
          <w:szCs w:val="24"/>
        </w:rPr>
      </w:pPr>
      <w:r>
        <w:rPr>
          <w:sz w:val="24"/>
          <w:szCs w:val="24"/>
        </w:rPr>
        <w:t>Hobbies: Reading, Lawn tennis, Sketching</w:t>
      </w:r>
    </w:p>
    <w:p w14:paraId="393D16A3" w14:textId="77777777" w:rsidR="00B06ADC" w:rsidRDefault="00B06ADC" w:rsidP="00B06ADC">
      <w:pPr>
        <w:pStyle w:val="ListBullet"/>
        <w:numPr>
          <w:ilvl w:val="0"/>
          <w:numId w:val="0"/>
        </w:numPr>
        <w:ind w:left="216" w:hanging="216"/>
        <w:rPr>
          <w:sz w:val="24"/>
          <w:szCs w:val="24"/>
        </w:rPr>
      </w:pPr>
    </w:p>
    <w:p w14:paraId="27BD2B77" w14:textId="29F80645" w:rsidR="00AC61DF" w:rsidRPr="006904C7" w:rsidRDefault="000E23A8" w:rsidP="006904C7">
      <w:pPr>
        <w:pStyle w:val="ListBullet"/>
        <w:numPr>
          <w:ilvl w:val="0"/>
          <w:numId w:val="14"/>
        </w:numPr>
        <w:rPr>
          <w:sz w:val="24"/>
          <w:szCs w:val="24"/>
        </w:rPr>
      </w:pPr>
      <w:r w:rsidRPr="00E34B59">
        <w:rPr>
          <w:sz w:val="24"/>
          <w:szCs w:val="24"/>
        </w:rPr>
        <w:t>I hereby</w:t>
      </w:r>
      <w:r w:rsidR="00E221C6" w:rsidRPr="00E34B59">
        <w:rPr>
          <w:sz w:val="24"/>
          <w:szCs w:val="24"/>
        </w:rPr>
        <w:t xml:space="preserve"> declare</w:t>
      </w:r>
      <w:r w:rsidR="00E221C6" w:rsidRPr="006904C7">
        <w:rPr>
          <w:sz w:val="24"/>
          <w:szCs w:val="24"/>
        </w:rPr>
        <w:t xml:space="preserve"> that</w:t>
      </w:r>
      <w:r w:rsidR="005D3B73" w:rsidRPr="006904C7">
        <w:rPr>
          <w:sz w:val="24"/>
          <w:szCs w:val="24"/>
        </w:rPr>
        <w:t xml:space="preserve"> all the information contained</w:t>
      </w:r>
      <w:r w:rsidR="00B31DD4" w:rsidRPr="006904C7">
        <w:rPr>
          <w:sz w:val="24"/>
          <w:szCs w:val="24"/>
        </w:rPr>
        <w:t xml:space="preserve"> in the resume are</w:t>
      </w:r>
      <w:r w:rsidR="001E7DA0" w:rsidRPr="006904C7">
        <w:rPr>
          <w:sz w:val="24"/>
          <w:szCs w:val="24"/>
        </w:rPr>
        <w:t xml:space="preserve"> true and correct.</w:t>
      </w:r>
    </w:p>
    <w:p w14:paraId="1F5F7D8B" w14:textId="59E073CB" w:rsidR="00F94DCA" w:rsidRPr="00E34B59" w:rsidRDefault="009215F4" w:rsidP="007908C3">
      <w:pPr>
        <w:pStyle w:val="ListBullet"/>
        <w:numPr>
          <w:ilvl w:val="0"/>
          <w:numId w:val="0"/>
        </w:numPr>
        <w:ind w:left="216" w:hanging="216"/>
        <w:rPr>
          <w:sz w:val="24"/>
          <w:szCs w:val="24"/>
        </w:rPr>
      </w:pPr>
      <w:r w:rsidRPr="00E34B59">
        <w:rPr>
          <w:sz w:val="24"/>
          <w:szCs w:val="24"/>
        </w:rPr>
        <w:t xml:space="preserve">         </w:t>
      </w:r>
      <w:r w:rsidR="00F94DCA" w:rsidRPr="00E34B59">
        <w:rPr>
          <w:sz w:val="24"/>
          <w:szCs w:val="24"/>
        </w:rPr>
        <w:t>Thanking you</w:t>
      </w:r>
    </w:p>
    <w:p w14:paraId="2789C919" w14:textId="385F2B8C" w:rsidR="00F94DCA" w:rsidRDefault="00E15C33" w:rsidP="006B1098">
      <w:pPr>
        <w:pStyle w:val="ListBullet"/>
        <w:numPr>
          <w:ilvl w:val="0"/>
          <w:numId w:val="0"/>
        </w:numPr>
        <w:ind w:left="218" w:hanging="216"/>
        <w:rPr>
          <w:sz w:val="24"/>
          <w:szCs w:val="24"/>
        </w:rPr>
      </w:pPr>
      <w:r w:rsidRPr="00E34B59">
        <w:rPr>
          <w:sz w:val="24"/>
          <w:szCs w:val="24"/>
        </w:rPr>
        <w:t xml:space="preserve">         </w:t>
      </w:r>
      <w:r w:rsidR="006904C7">
        <w:rPr>
          <w:sz w:val="24"/>
          <w:szCs w:val="24"/>
        </w:rPr>
        <w:t xml:space="preserve"> </w:t>
      </w:r>
      <w:proofErr w:type="spellStart"/>
      <w:r w:rsidR="00725455">
        <w:rPr>
          <w:sz w:val="24"/>
          <w:szCs w:val="24"/>
        </w:rPr>
        <w:t>Avani</w:t>
      </w:r>
      <w:proofErr w:type="spellEnd"/>
      <w:r w:rsidR="00725455">
        <w:rPr>
          <w:sz w:val="24"/>
          <w:szCs w:val="24"/>
        </w:rPr>
        <w:t xml:space="preserve"> Agrawal</w:t>
      </w:r>
    </w:p>
    <w:p w14:paraId="42826527" w14:textId="77777777" w:rsidR="00725455" w:rsidRPr="00E34B59" w:rsidRDefault="00725455" w:rsidP="006B1098">
      <w:pPr>
        <w:pStyle w:val="ListBullet"/>
        <w:numPr>
          <w:ilvl w:val="0"/>
          <w:numId w:val="0"/>
        </w:numPr>
        <w:ind w:left="218" w:hanging="216"/>
        <w:rPr>
          <w:sz w:val="24"/>
          <w:szCs w:val="24"/>
        </w:rPr>
      </w:pPr>
    </w:p>
    <w:sectPr w:rsidR="00725455" w:rsidRPr="00E34B59">
      <w:headerReference w:type="default" r:id="rId9"/>
      <w:footerReference w:type="default" r:id="rId10"/>
      <w:headerReference w:type="first" r:id="rId11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B8AA9" w14:textId="77777777" w:rsidR="00613A49" w:rsidRDefault="00613A49">
      <w:r>
        <w:separator/>
      </w:r>
    </w:p>
  </w:endnote>
  <w:endnote w:type="continuationSeparator" w:id="0">
    <w:p w14:paraId="005E7506" w14:textId="77777777" w:rsidR="00613A49" w:rsidRDefault="00613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1D131" w14:textId="77777777" w:rsidR="00B351C4" w:rsidRDefault="00BF3D0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EAC19" w14:textId="77777777" w:rsidR="00613A49" w:rsidRDefault="00613A49">
      <w:r>
        <w:separator/>
      </w:r>
    </w:p>
  </w:footnote>
  <w:footnote w:type="continuationSeparator" w:id="0">
    <w:p w14:paraId="3DEE43B4" w14:textId="77777777" w:rsidR="00613A49" w:rsidRDefault="00613A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CE6B3" w14:textId="77777777" w:rsidR="00B351C4" w:rsidRDefault="00BF3D03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C8AA5DB" wp14:editId="5E0995BA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5499DADF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F919B" w14:textId="77777777" w:rsidR="00B351C4" w:rsidRDefault="00BF3D03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0C1F23D" wp14:editId="1B76D6B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917178C" w14:textId="77777777" w:rsidR="00B351C4" w:rsidRDefault="00B351C4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30C1F23D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3917178C" w14:textId="77777777" w:rsidR="00B351C4" w:rsidRDefault="00B351C4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F704D9"/>
    <w:multiLevelType w:val="hybridMultilevel"/>
    <w:tmpl w:val="3E70E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DB7112"/>
    <w:multiLevelType w:val="hybridMultilevel"/>
    <w:tmpl w:val="39CCC7B0"/>
    <w:lvl w:ilvl="0" w:tplc="40090001">
      <w:start w:val="1"/>
      <w:numFmt w:val="bullet"/>
      <w:lvlText w:val=""/>
      <w:lvlJc w:val="left"/>
      <w:pPr>
        <w:ind w:left="20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6" w:hanging="360"/>
      </w:pPr>
      <w:rPr>
        <w:rFonts w:ascii="Wingdings" w:hAnsi="Wingdings" w:hint="default"/>
      </w:rPr>
    </w:lvl>
  </w:abstractNum>
  <w:abstractNum w:abstractNumId="13" w15:restartNumberingAfterBreak="0">
    <w:nsid w:val="30904782"/>
    <w:multiLevelType w:val="hybridMultilevel"/>
    <w:tmpl w:val="BF22221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31B126F"/>
    <w:multiLevelType w:val="hybridMultilevel"/>
    <w:tmpl w:val="CE2053FE"/>
    <w:lvl w:ilvl="0" w:tplc="40090001">
      <w:start w:val="1"/>
      <w:numFmt w:val="bullet"/>
      <w:lvlText w:val=""/>
      <w:lvlJc w:val="left"/>
      <w:pPr>
        <w:ind w:left="13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15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8610B5"/>
    <w:multiLevelType w:val="hybridMultilevel"/>
    <w:tmpl w:val="5B765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5766BC"/>
    <w:multiLevelType w:val="hybridMultilevel"/>
    <w:tmpl w:val="F93E59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10"/>
  </w:num>
  <w:num w:numId="15">
    <w:abstractNumId w:val="14"/>
  </w:num>
  <w:num w:numId="16">
    <w:abstractNumId w:val="12"/>
  </w:num>
  <w:num w:numId="17">
    <w:abstractNumId w:val="16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AC"/>
    <w:rsid w:val="00027158"/>
    <w:rsid w:val="00030B7F"/>
    <w:rsid w:val="00040C99"/>
    <w:rsid w:val="000E23A8"/>
    <w:rsid w:val="00106ED5"/>
    <w:rsid w:val="00151D88"/>
    <w:rsid w:val="00186838"/>
    <w:rsid w:val="001C69B5"/>
    <w:rsid w:val="001E7DA0"/>
    <w:rsid w:val="001E7F85"/>
    <w:rsid w:val="002A47D1"/>
    <w:rsid w:val="002B21AA"/>
    <w:rsid w:val="002B51CD"/>
    <w:rsid w:val="002D4CE2"/>
    <w:rsid w:val="002E4CA6"/>
    <w:rsid w:val="003005FC"/>
    <w:rsid w:val="00364C39"/>
    <w:rsid w:val="003C7AE1"/>
    <w:rsid w:val="003E21CF"/>
    <w:rsid w:val="0040733B"/>
    <w:rsid w:val="0049671A"/>
    <w:rsid w:val="004B2495"/>
    <w:rsid w:val="004D2F31"/>
    <w:rsid w:val="004E2BA8"/>
    <w:rsid w:val="00545DE6"/>
    <w:rsid w:val="005621AB"/>
    <w:rsid w:val="0057717D"/>
    <w:rsid w:val="00596F01"/>
    <w:rsid w:val="005A0FBC"/>
    <w:rsid w:val="005A1918"/>
    <w:rsid w:val="005A7CE0"/>
    <w:rsid w:val="005D3B73"/>
    <w:rsid w:val="005D68C1"/>
    <w:rsid w:val="00612D4D"/>
    <w:rsid w:val="00613A49"/>
    <w:rsid w:val="00652597"/>
    <w:rsid w:val="00676976"/>
    <w:rsid w:val="006840E5"/>
    <w:rsid w:val="006904C7"/>
    <w:rsid w:val="006A7367"/>
    <w:rsid w:val="006B1098"/>
    <w:rsid w:val="00713F6C"/>
    <w:rsid w:val="00725455"/>
    <w:rsid w:val="00780335"/>
    <w:rsid w:val="007908C3"/>
    <w:rsid w:val="007F23D6"/>
    <w:rsid w:val="00814587"/>
    <w:rsid w:val="00837F8F"/>
    <w:rsid w:val="008527C9"/>
    <w:rsid w:val="008A6860"/>
    <w:rsid w:val="008C415A"/>
    <w:rsid w:val="009215F4"/>
    <w:rsid w:val="009D0E46"/>
    <w:rsid w:val="009F242B"/>
    <w:rsid w:val="009F2A3D"/>
    <w:rsid w:val="00A51F38"/>
    <w:rsid w:val="00A63EAC"/>
    <w:rsid w:val="00A6784A"/>
    <w:rsid w:val="00A824AD"/>
    <w:rsid w:val="00AC61DF"/>
    <w:rsid w:val="00AD0994"/>
    <w:rsid w:val="00AF4540"/>
    <w:rsid w:val="00B06ADC"/>
    <w:rsid w:val="00B10CDE"/>
    <w:rsid w:val="00B244CD"/>
    <w:rsid w:val="00B31DD4"/>
    <w:rsid w:val="00B351C4"/>
    <w:rsid w:val="00B57F78"/>
    <w:rsid w:val="00BF3D03"/>
    <w:rsid w:val="00C12598"/>
    <w:rsid w:val="00C5038A"/>
    <w:rsid w:val="00C751C7"/>
    <w:rsid w:val="00D43330"/>
    <w:rsid w:val="00D6208E"/>
    <w:rsid w:val="00DA5C5B"/>
    <w:rsid w:val="00E15C33"/>
    <w:rsid w:val="00E221C6"/>
    <w:rsid w:val="00E23BD7"/>
    <w:rsid w:val="00E34B59"/>
    <w:rsid w:val="00E938D3"/>
    <w:rsid w:val="00F1220D"/>
    <w:rsid w:val="00F82262"/>
    <w:rsid w:val="00F94DCA"/>
    <w:rsid w:val="00FC20E4"/>
    <w:rsid w:val="00FD66C8"/>
    <w:rsid w:val="00FE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A5D9E"/>
  <w15:chartTrackingRefBased/>
  <w15:docId w15:val="{DA603D08-927C-D647-A111-3171A8E6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table" w:styleId="TableGrid">
    <w:name w:val="Table Grid"/>
    <w:basedOn w:val="TableNormal"/>
    <w:uiPriority w:val="39"/>
    <w:rsid w:val="00852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4B59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B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vanisinghal106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CHANA\Documents\%7bF9CC1399-EA37-DD43-BC4A-02B61C6FE823%7dtf50002018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07318-64D4-F944-879D-10BCA51BF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{F9CC1399-EA37-DD43-BC4A-02B61C6FE823}tf50002018.dotx</Template>
  <TotalTime>13</TotalTime>
  <Pages>3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apoorvasen7416@gmail.com</dc:creator>
  <cp:keywords/>
  <dc:description/>
  <cp:lastModifiedBy>avanisinghal106@gmail.com</cp:lastModifiedBy>
  <cp:revision>4</cp:revision>
  <dcterms:created xsi:type="dcterms:W3CDTF">2021-07-17T16:40:00Z</dcterms:created>
  <dcterms:modified xsi:type="dcterms:W3CDTF">2021-07-19T15:52:00Z</dcterms:modified>
</cp:coreProperties>
</file>